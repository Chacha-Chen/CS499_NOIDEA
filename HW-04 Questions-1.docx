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HW-04 Question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i/>
          <w:iCs/>
          <w:sz w:val="24"/>
          <w:szCs w:val="24"/>
          <w:lang w:val="en-US" w:eastAsia="zh-CN"/>
        </w:rPr>
        <w:t xml:space="preserve">Q1.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About 4.10, I don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t find a rigorous proof of that we change every bit of a sequence, getting a number of sequences , then do the same things to those sequences we can get {0,1}</w:t>
      </w:r>
      <w:r>
        <w:rPr>
          <w:rFonts w:hint="eastAsia" w:ascii="等线" w:hAnsi="等线" w:eastAsia="等线" w:cs="等线"/>
          <w:sz w:val="24"/>
          <w:szCs w:val="24"/>
          <w:vertAlign w:val="superscript"/>
          <w:lang w:val="en-US" w:eastAsia="zh-CN"/>
        </w:rPr>
        <w:t>d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i/>
          <w:iCs/>
          <w:sz w:val="24"/>
          <w:szCs w:val="24"/>
          <w:lang w:val="en-US" w:eastAsia="zh-CN"/>
        </w:rPr>
        <w:t xml:space="preserve">Q2.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 still use some descriptive words to prove a conclusion. I have difficulty changing them into formal derivation.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775B7"/>
    <w:rsid w:val="6D535020"/>
    <w:rsid w:val="7B9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qu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2018-03-24T13:47:00Z</dcterms:created>
  <dc:creator>奚山</dc:creator>
  <cp:lastModifiedBy>奚山</cp:lastModifiedBy>
  <dcterms:modified xsi:type="dcterms:W3CDTF">2018-03-24T14:22:10Z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